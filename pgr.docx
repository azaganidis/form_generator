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3209925" cy="7067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PGR Progress Meeting Report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Monthly for Full-time, every 2 months for Part-Time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  <w:lang w:eastAsia="en-GB"/>
        </w:rPr>
        <w:t xml:space="preserve">Please give the student, supervisors and school office a copy of this completed form. </w:t>
      </w:r>
    </w:p>
    <w:tbl>
      <w:tblPr>
        <w:tblStyle w:val="12"/>
        <w:tblW w:w="90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17"/>
        <w:gridCol w:w="618"/>
        <w:gridCol w:w="617"/>
        <w:gridCol w:w="617"/>
        <w:gridCol w:w="618"/>
        <w:gridCol w:w="617"/>
        <w:gridCol w:w="617"/>
        <w:gridCol w:w="618"/>
        <w:gridCol w:w="617"/>
        <w:gridCol w:w="617"/>
        <w:gridCol w:w="621"/>
      </w:tblGrid>
      <w:tr>
        <w:trPr>
          <w:trHeight w:val="283" w:hRule="atLeast"/>
        </w:trPr>
        <w:tc>
          <w:tcPr>
            <w:tcW w:w="2248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6794" w:type="dxa"/>
            <w:gridSpan w:val="11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</w:tr>
      <w:tr>
        <w:trPr>
          <w:trHeight w:val="283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STUD_ID_0</w:t>
            </w:r>
          </w:p>
        </w:tc>
        <w:tc>
          <w:tcPr>
            <w:tcW w:w="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STUD_ID_1</w:t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STUD_ID_2</w:t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STUD_ID_3</w:t>
            </w:r>
          </w:p>
        </w:tc>
        <w:tc>
          <w:tcPr>
            <w:tcW w:w="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STUD_ID_4</w:t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STUD_ID_5</w:t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STUD_ID_6</w:t>
            </w:r>
          </w:p>
        </w:tc>
        <w:tc>
          <w:tcPr>
            <w:tcW w:w="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STUD_ID_7</w:t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STUD_ID_8</w:t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STUD_ID_9</w:t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STUD_ID_10</w:t>
            </w:r>
          </w:p>
        </w:tc>
      </w:tr>
      <w:tr>
        <w:trPr>
          <w:trHeight w:val="283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College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Science</w:t>
            </w:r>
          </w:p>
        </w:tc>
      </w:tr>
      <w:tr>
        <w:trPr>
          <w:trHeight w:val="283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Computer Science</w:t>
            </w:r>
          </w:p>
        </w:tc>
      </w:tr>
      <w:tr>
        <w:trPr>
          <w:trHeight w:val="283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Enrolment Date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6-07-3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Theme="minorHAnsi" w:hAnsiTheme="minorHAnsi" w:eastAsiaTheme="minorHAnsi" w:cstheme="minorBidi"/>
                    <w:lang w:val="en-GB" w:eastAsia="en-US" w:bidi="ar-SA"/>
                    <w:b/>
                    <w:bCs/>
                    <w:sz w:val="20"/>
                    <w:szCs w:val="20"/>
                  </w:rPr>
                  <w:t>31/07/2016</w:t>
                </w:r>
              </w:sdtContent>
            </w:sdt>
          </w:p>
        </w:tc>
      </w:tr>
      <w:tr>
        <w:trPr>
          <w:trHeight w:val="270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Status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Home" w:value="Home"/>
                  <w:listItem w:displayText="EU" w:value="EU"/>
                  <w:listItem w:displayText="International" w:value="International"/>
                </w:dropDownList>
              </w:sdtPr>
              <w:sdtContent>
                <w:r>
                  <w:t>EU</w:t>
                </w:r>
              </w:sdtContent>
            </w:sdt>
          </w:p>
        </w:tc>
      </w:tr>
      <w:tr>
        <w:trPr>
          <w:trHeight w:val="270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Mode of Study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>
                  <w:t>Full time</w:t>
                </w:r>
              </w:sdtContent>
            </w:sdt>
          </w:p>
        </w:tc>
      </w:tr>
    </w:tbl>
    <w:p>
      <w:pPr>
        <w:pStyle w:val="Normal"/>
        <w:rPr/>
      </w:pPr>
      <w:r>
        <w:rPr/>
      </w:r>
    </w:p>
    <w:tbl>
      <w:tblPr>
        <w:tblStyle w:val="12"/>
        <w:tblW w:w="90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18"/>
        <w:gridCol w:w="349"/>
        <w:gridCol w:w="191"/>
        <w:gridCol w:w="1611"/>
        <w:gridCol w:w="369"/>
        <w:gridCol w:w="878"/>
        <w:gridCol w:w="1"/>
        <w:gridCol w:w="709"/>
        <w:gridCol w:w="189"/>
        <w:gridCol w:w="369"/>
        <w:gridCol w:w="1978"/>
        <w:gridCol w:w="132"/>
      </w:tblGrid>
      <w:tr>
        <w:trPr/>
        <w:tc>
          <w:tcPr>
            <w:tcW w:w="9042" w:type="dxa"/>
            <w:gridSpan w:val="13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 w:val="false"/>
                <w:b w:val="false"/>
                <w:bCs/>
              </w:rPr>
            </w:pPr>
            <w:r>
              <w:rPr>
                <w:rFonts w:cs="Arial"/>
                <w:b/>
                <w:bCs/>
              </w:rPr>
              <w:t>To be completed by supervisor and student</w:t>
            </w:r>
          </w:p>
        </w:tc>
      </w:tr>
      <w:tr>
        <w:trPr/>
        <w:tc>
          <w:tcPr>
            <w:tcW w:w="9042" w:type="dxa"/>
            <w:gridSpan w:val="1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>
          <w:trHeight w:val="718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Programme</w:t>
            </w:r>
          </w:p>
        </w:tc>
        <w:tc>
          <w:tcPr>
            <w:tcW w:w="6794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A by Research" w:value="MA by Research"/>
                  <w:listItem w:displayText="MA by Practice" w:value="MA by Practice"/>
                  <w:listItem w:displayText="MSc by Research" w:value="MSc by Research"/>
                  <w:listItem w:displayText="MSc by Practice" w:value="MSc by Practice"/>
                  <w:listItem w:displayText="MPhil" w:value="MPhil"/>
                  <w:listItem w:displayText="MPhil by Practice" w:value="MPhil by Practice"/>
                  <w:listItem w:displayText="MPhil Professional" w:value="MPhil Professional"/>
                  <w:listItem w:displayText="PhD" w:value="PhD"/>
                  <w:listItem w:displayText="PhD Direct" w:value="PhD Direct"/>
                  <w:listItem w:displayText="PhD by Published Work" w:value="PhD by Published Work"/>
                  <w:listItem w:displayText="PhD by Practice" w:value="PhD by Practice"/>
                  <w:listItem w:displayText="PhD Professional" w:value="PhD Professional"/>
                  <w:listItem w:displayText="EdD" w:value="EdD"/>
                  <w:listItem w:displayText="Other" w:value="Other"/>
                </w:dropDownList>
              </w:sdtPr>
              <w:sdtContent>
                <w:r>
                  <w:t>PhD</w:t>
                </w:r>
              </w:sdtContent>
            </w:sdt>
            <w:r>
              <w:rPr>
                <w:rFonts w:cs="Arial"/>
                <w:sz w:val="20"/>
                <w:szCs w:val="20"/>
              </w:rPr>
              <w:t xml:space="preserve">             </w:t>
            </w:r>
            <w:r>
              <w:rPr>
                <w:rFonts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9042" w:type="dxa"/>
            <w:gridSpan w:val="1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of meeting</w:t>
            </w:r>
          </w:p>
        </w:tc>
        <w:tc>
          <w:tcPr>
            <w:tcW w:w="6794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en-GB"/>
              </w:rPr>
            </w:pPr>
            <w:r>
              <w:rPr/>
            </w:r>
            <w:sdt>
              <w:sdtPr>
                <w:date w:fullDate="2017-06-0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Theme="minorHAnsi" w:hAnsiTheme="minorHAnsi" w:eastAsiaTheme="minorHAnsi" w:cstheme="minorBidi"/>
                    <w:lang w:val="en-GB" w:eastAsia="en-GB" w:bidi="ar-SA"/>
                    <w:b/>
                    <w:bCs/>
                    <w:sz w:val="20"/>
                    <w:szCs w:val="20"/>
                  </w:rPr>
                  <w:t>06/06/2017</w:t>
                </w:r>
              </w:sdtContent>
            </w:sdt>
          </w:p>
        </w:tc>
      </w:tr>
      <w:tr>
        <w:trPr/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</w:r>
          </w:p>
        </w:tc>
      </w:tr>
      <w:tr>
        <w:trPr>
          <w:trHeight w:val="369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Meeting format</w:t>
            </w:r>
          </w:p>
        </w:tc>
        <w:tc>
          <w:tcPr>
            <w:tcW w:w="367" w:type="dxa"/>
            <w:gridSpan w:val="2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8239506"/>
              <w:alias w:val="Programme"/>
            </w:sdtPr>
            <w:sdtContent>
              <w:p>
                <w:pPr>
                  <w:pStyle w:val="Normal"/>
                  <w:spacing w:lineRule="auto" w:line="240" w:before="0" w:after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cs="" w:ascii="MS Gothic" w:hAnsi="MS Gothic" w:cstheme="minorBidi"/>
                    <w:sz w:val="20"/>
                    <w:szCs w:val="20"/>
                    <w:lang w:val="en-GB" w:eastAsia="en-GB" w:bidi="ar-SA"/>
                  </w:rPr>
                  <w:t>☒</w:t>
                </w:r>
              </w:p>
            </w:sdtContent>
          </w:sdt>
        </w:tc>
        <w:tc>
          <w:tcPr>
            <w:tcW w:w="18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Face to Face</w:t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15084132"/>
            </w:sdtPr>
            <w:sdtContent>
              <w:p>
                <w:pPr>
                  <w:pStyle w:val="Normal"/>
                  <w:spacing w:lineRule="auto" w:line="240" w:before="0" w:after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1777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Telephone</w:t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01051295"/>
            </w:sdtPr>
            <w:sdtContent>
              <w:p>
                <w:pPr>
                  <w:pStyle w:val="Normal"/>
                  <w:spacing w:lineRule="auto" w:line="240" w:before="0" w:after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211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Email</w:t>
            </w:r>
          </w:p>
        </w:tc>
      </w:tr>
      <w:tr>
        <w:trPr>
          <w:trHeight w:val="369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67" w:type="dxa"/>
            <w:gridSpan w:val="2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90398690"/>
            </w:sdtPr>
            <w:sdtContent>
              <w:p>
                <w:pPr>
                  <w:pStyle w:val="Normal"/>
                  <w:spacing w:lineRule="auto" w:line="240" w:before="0" w:after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18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Skype</w:t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90129179"/>
            </w:sdtPr>
            <w:sdtContent>
              <w:p>
                <w:pPr>
                  <w:pStyle w:val="Normal"/>
                  <w:spacing w:lineRule="auto" w:line="240" w:before="0" w:after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3378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lang w:eastAsia="en-GB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>
          <w:trHeight w:val="132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End of period of registration</w:t>
            </w:r>
          </w:p>
        </w:tc>
        <w:tc>
          <w:tcPr>
            <w:tcW w:w="6794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9-08-3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Theme="minorHAnsi" w:hAnsiTheme="minorHAnsi" w:eastAsiaTheme="minorHAnsi" w:cstheme="minorBidi"/>
                    <w:lang w:val="en-GB" w:eastAsia="en-US" w:bidi="ar-SA"/>
                    <w:b/>
                    <w:bCs/>
                    <w:sz w:val="20"/>
                    <w:szCs w:val="20"/>
                  </w:rPr>
                  <w:t>31/08/2019</w:t>
                </w:r>
              </w:sdtContent>
            </w:sdt>
          </w:p>
        </w:tc>
      </w:tr>
      <w:tr>
        <w:trPr>
          <w:trHeight w:val="241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84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Summary of current situation (including identification of particular strengths and weaknesses and completion of actions from previous meeting</w:t>
            </w:r>
          </w:p>
        </w:tc>
        <w:tc>
          <w:tcPr>
            <w:tcW w:w="6794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/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>
        <w:trPr>
          <w:trHeight w:val="243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39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Summary of advice</w:t>
            </w:r>
          </w:p>
        </w:tc>
        <w:tc>
          <w:tcPr>
            <w:tcW w:w="6794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>
          <w:trHeight w:val="153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40" w:hRule="atLeast"/>
        </w:trPr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Future training needs analysis and ethical approval issues</w:t>
            </w:r>
          </w:p>
        </w:tc>
        <w:tc>
          <w:tcPr>
            <w:tcW w:w="6644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9042" w:type="dxa"/>
            <w:gridSpan w:val="1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9042" w:type="dxa"/>
            <w:gridSpan w:val="1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Actions to be taken</w:t>
            </w:r>
          </w:p>
        </w:tc>
      </w:tr>
      <w:tr>
        <w:trPr/>
        <w:tc>
          <w:tcPr>
            <w:tcW w:w="9042" w:type="dxa"/>
            <w:gridSpan w:val="1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1440" w:hRule="atLeast"/>
        </w:trPr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By student</w:t>
            </w:r>
          </w:p>
        </w:tc>
        <w:tc>
          <w:tcPr>
            <w:tcW w:w="6776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  <w:lang w:eastAsia="en-GB"/>
              </w:rPr>
              <w:t/>
            </w:r>
          </w:p>
        </w:tc>
      </w:tr>
      <w:tr>
        <w:trPr/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</w:r>
          </w:p>
        </w:tc>
      </w:tr>
      <w:tr>
        <w:trPr>
          <w:trHeight w:val="1440" w:hRule="atLeast"/>
        </w:trPr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By supervisor</w:t>
            </w:r>
          </w:p>
        </w:tc>
        <w:tc>
          <w:tcPr>
            <w:tcW w:w="6776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/>
        <w:tc>
          <w:tcPr>
            <w:tcW w:w="9042" w:type="dxa"/>
            <w:gridSpan w:val="1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Proposed date of next meeting</w:t>
            </w:r>
          </w:p>
        </w:tc>
        <w:tc>
          <w:tcPr>
            <w:tcW w:w="6776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7-06-0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Theme="minorHAnsi" w:hAnsiTheme="minorHAnsi" w:eastAsiaTheme="minorHAnsi" w:cstheme="minorBidi"/>
                    <w:lang w:val="en-GB" w:eastAsia="en-US" w:bidi="ar-SA"/>
                    <w:b/>
                    <w:bCs/>
                    <w:sz w:val="20"/>
                    <w:szCs w:val="20"/>
                  </w:rPr>
                  <w:t>06/06/2017</w:t>
                </w:r>
              </w:sdtContent>
            </w:sdt>
          </w:p>
        </w:tc>
      </w:tr>
      <w:tr>
        <w:trPr/>
        <w:tc>
          <w:tcPr>
            <w:tcW w:w="2266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9042" w:type="dxa"/>
            <w:gridSpan w:val="1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9042" w:type="dxa"/>
            <w:gridSpan w:val="1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I certify this is a true record of the meeting.  I also understand the University will retain a copy of this report on my student file for future reference if required.</w:t>
            </w:r>
          </w:p>
        </w:tc>
      </w:tr>
      <w:tr>
        <w:trPr/>
        <w:tc>
          <w:tcPr>
            <w:tcW w:w="9042" w:type="dxa"/>
            <w:gridSpan w:val="1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 signature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17145" distL="0" distR="2540" simplePos="0" locked="0" layoutInCell="1" allowOverlap="1" relativeHeight="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48260</wp:posOffset>
                  </wp:positionV>
                  <wp:extent cx="843915" cy="41592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7-06-0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Theme="minorHAnsi" w:hAnsiTheme="minorHAnsi" w:eastAsiaTheme="minorHAnsi" w:cstheme="minorBidi"/>
                    <w:lang w:val="en-GB" w:eastAsia="en-US" w:bidi="ar-SA"/>
                    <w:b/>
                    <w:bCs/>
                    <w:sz w:val="20"/>
                    <w:szCs w:val="20"/>
                  </w:rPr>
                  <w:t>06/06/2017</w:t>
                </w:r>
              </w:sdtContent>
            </w:sdt>
          </w:p>
        </w:tc>
      </w:tr>
      <w:tr>
        <w:trPr/>
        <w:tc>
          <w:tcPr>
            <w:tcW w:w="280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236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Supervisor signature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10795" distL="0" distR="13970">
                  <wp:extent cx="1108075" cy="619125"/>
                  <wp:effectExtent l="0" t="0" r="0" b="0"/>
                  <wp:docPr id="3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0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7-06-0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Theme="minorHAnsi" w:hAnsiTheme="minorHAnsi" w:eastAsiaTheme="minorHAnsi" w:cstheme="minorBidi"/>
                    <w:lang w:val="en-GB" w:eastAsia="en-US" w:bidi="ar-SA"/>
                    <w:b/>
                    <w:bCs/>
                    <w:sz w:val="20"/>
                    <w:szCs w:val="20"/>
                  </w:rPr>
                  <w:t>06/06/2017</w:t>
                </w:r>
              </w:sdtContent>
            </w:sdt>
          </w:p>
        </w:tc>
      </w:tr>
      <w:tr>
        <w:trPr>
          <w:trHeight w:val="570" w:hRule="atLeast"/>
        </w:trPr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70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8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Supervisor signature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570" w:hRule="atLeast"/>
        </w:trPr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  <w:tc>
          <w:tcPr>
            <w:tcW w:w="70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8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Supervisor signature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570" w:hRule="atLeast"/>
        </w:trPr>
        <w:tc>
          <w:tcPr>
            <w:tcW w:w="2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  <w:tc>
          <w:tcPr>
            <w:tcW w:w="70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8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tbl>
      <w:tblPr>
        <w:tblStyle w:val="12"/>
        <w:tblpPr w:bottomFromText="0" w:horzAnchor="margin" w:leftFromText="180" w:rightFromText="180" w:tblpX="0" w:tblpY="2743" w:topFromText="0" w:vertAnchor="page"/>
        <w:tblW w:w="9043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48"/>
        <w:gridCol w:w="617"/>
        <w:gridCol w:w="618"/>
        <w:gridCol w:w="617"/>
        <w:gridCol w:w="617"/>
        <w:gridCol w:w="618"/>
        <w:gridCol w:w="617"/>
        <w:gridCol w:w="617"/>
        <w:gridCol w:w="618"/>
        <w:gridCol w:w="617"/>
        <w:gridCol w:w="617"/>
        <w:gridCol w:w="621"/>
      </w:tblGrid>
      <w:tr>
        <w:trPr>
          <w:trHeight w:val="283" w:hRule="atLeast"/>
        </w:trPr>
        <w:tc>
          <w:tcPr>
            <w:tcW w:w="2248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6794" w:type="dxa"/>
            <w:gridSpan w:val="11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</w:tr>
      <w:tr>
        <w:trPr>
          <w:trHeight w:val="283" w:hRule="atLeast"/>
        </w:trPr>
        <w:tc>
          <w:tcPr>
            <w:tcW w:w="2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6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STUD_ID_0</w:t>
            </w:r>
          </w:p>
        </w:tc>
        <w:tc>
          <w:tcPr>
            <w:tcW w:w="6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STUD_ID_1</w:t>
            </w:r>
          </w:p>
        </w:tc>
        <w:tc>
          <w:tcPr>
            <w:tcW w:w="6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STUD_ID_2</w:t>
            </w:r>
          </w:p>
        </w:tc>
        <w:tc>
          <w:tcPr>
            <w:tcW w:w="6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STUD_ID_3</w:t>
            </w:r>
          </w:p>
        </w:tc>
        <w:tc>
          <w:tcPr>
            <w:tcW w:w="6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STUD_ID_4</w:t>
            </w:r>
          </w:p>
        </w:tc>
        <w:tc>
          <w:tcPr>
            <w:tcW w:w="6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STUD_ID_5</w:t>
            </w:r>
          </w:p>
        </w:tc>
        <w:tc>
          <w:tcPr>
            <w:tcW w:w="6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STUD_ID_6</w:t>
            </w:r>
          </w:p>
        </w:tc>
        <w:tc>
          <w:tcPr>
            <w:tcW w:w="6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STUD_ID_7</w:t>
            </w:r>
          </w:p>
        </w:tc>
        <w:tc>
          <w:tcPr>
            <w:tcW w:w="6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STUD_ID_8</w:t>
            </w:r>
          </w:p>
        </w:tc>
        <w:tc>
          <w:tcPr>
            <w:tcW w:w="6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STUD_ID_9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STUD_ID_10</w:t>
            </w:r>
          </w:p>
        </w:tc>
      </w:tr>
      <w:tr>
        <w:trPr>
          <w:trHeight w:val="283" w:hRule="atLeast"/>
        </w:trPr>
        <w:tc>
          <w:tcPr>
            <w:tcW w:w="2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College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Science</w:t>
            </w:r>
          </w:p>
        </w:tc>
      </w:tr>
      <w:tr>
        <w:trPr>
          <w:trHeight w:val="283" w:hRule="atLeast"/>
        </w:trPr>
        <w:tc>
          <w:tcPr>
            <w:tcW w:w="2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Computer Science</w:t>
            </w:r>
          </w:p>
        </w:tc>
      </w:tr>
      <w:tr>
        <w:trPr>
          <w:trHeight w:val="270" w:hRule="atLeast"/>
        </w:trPr>
        <w:tc>
          <w:tcPr>
            <w:tcW w:w="2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Mode of Study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>
                  <w:t>Full time</w:t>
                </w:r>
              </w:sdtContent>
            </w:sdt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114300" simplePos="0" locked="0" layoutInCell="1" allowOverlap="1" relativeHeight="4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209925" cy="707390"/>
            <wp:effectExtent l="0" t="0" r="0" b="0"/>
            <wp:wrapTight wrapText="bothSides">
              <wp:wrapPolygon edited="0">
                <wp:start x="-31" y="0"/>
                <wp:lineTo x="-31" y="20931"/>
                <wp:lineTo x="21405" y="20931"/>
                <wp:lineTo x="21405" y="0"/>
                <wp:lineTo x="-31" y="0"/>
              </wp:wrapPolygon>
            </wp:wrapTight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PGR Progress Meeting Report – Supplementary Page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i/>
          <w:i/>
          <w:szCs w:val="20"/>
        </w:rPr>
      </w:pPr>
      <w:r>
        <w:rPr>
          <w:b/>
          <w:i/>
          <w:szCs w:val="20"/>
        </w:rPr>
      </w:r>
    </w:p>
    <w:p>
      <w:pPr>
        <w:pStyle w:val="Normal"/>
        <w:spacing w:lineRule="auto" w:line="240" w:before="0" w:after="0"/>
        <w:rPr>
          <w:b/>
          <w:b/>
          <w:i/>
          <w:i/>
          <w:szCs w:val="20"/>
        </w:rPr>
      </w:pPr>
      <w:r>
        <w:rPr>
          <w:b/>
          <w:i/>
          <w:szCs w:val="20"/>
        </w:rPr>
        <w:t>I confirm that I attended my PGR Progress Meeting on the date provided below:</w:t>
      </w:r>
    </w:p>
    <w:p>
      <w:pPr>
        <w:pStyle w:val="Normal"/>
        <w:spacing w:lineRule="auto" w:line="240" w:before="0" w:after="0"/>
        <w:rPr>
          <w:b/>
          <w:b/>
          <w:i/>
          <w:i/>
          <w:szCs w:val="20"/>
        </w:rPr>
      </w:pPr>
      <w:r>
        <w:rPr>
          <w:b/>
          <w:i/>
          <w:szCs w:val="20"/>
        </w:rPr>
      </w:r>
    </w:p>
    <w:tbl>
      <w:tblPr>
        <w:tblStyle w:val="12"/>
        <w:tblW w:w="90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540"/>
        <w:gridCol w:w="2859"/>
        <w:gridCol w:w="709"/>
        <w:gridCol w:w="2668"/>
      </w:tblGrid>
      <w:tr>
        <w:trPr>
          <w:trHeight w:val="499" w:hRule="atLeast"/>
        </w:trPr>
        <w:tc>
          <w:tcPr>
            <w:tcW w:w="2266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 signature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399" w:type="dxa"/>
            <w:gridSpan w:val="2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drawing>
                <wp:anchor behindDoc="0" distT="0" distB="17145" distL="0" distR="2540" simplePos="0" locked="0" layoutInCell="1" allowOverlap="1" relativeHeight="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98425</wp:posOffset>
                  </wp:positionV>
                  <wp:extent cx="843915" cy="41592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668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</w:r>
            <w:sdt>
              <w:sdtPr>
                <w:date w:fullDate="2017-06-0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Theme="minorHAnsi" w:hAnsiTheme="minorHAnsi" w:eastAsiaTheme="minorHAnsi" w:cstheme="minorBidi"/>
                    <w:lang w:val="en-GB" w:eastAsia="en-US" w:bidi="ar-SA"/>
                    <w:b/>
                    <w:bCs/>
                    <w:sz w:val="20"/>
                    <w:szCs w:val="20"/>
                  </w:rPr>
                  <w:t>06/06/2017</w:t>
                </w:r>
              </w:sdtContent>
            </w:sdt>
          </w:p>
        </w:tc>
      </w:tr>
      <w:tr>
        <w:trPr/>
        <w:tc>
          <w:tcPr>
            <w:tcW w:w="28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23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Supervisor signature</w:t>
            </w:r>
          </w:p>
        </w:tc>
        <w:tc>
          <w:tcPr>
            <w:tcW w:w="339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10795" distL="0" distR="13970">
                  <wp:extent cx="1108075" cy="619125"/>
                  <wp:effectExtent l="0" t="0" r="0" b="0"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0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7-06-0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Theme="minorHAnsi" w:hAnsiTheme="minorHAnsi" w:eastAsiaTheme="minorHAnsi" w:cstheme="minorBidi"/>
                    <w:lang w:val="en-GB" w:eastAsia="en-US" w:bidi="ar-SA"/>
                    <w:b/>
                    <w:bCs/>
                    <w:sz w:val="20"/>
                    <w:szCs w:val="20"/>
                  </w:rPr>
                  <w:t>06/06/2017</w:t>
                </w:r>
              </w:sdtContent>
            </w:sdt>
          </w:p>
        </w:tc>
      </w:tr>
    </w:tbl>
    <w:p>
      <w:pPr>
        <w:pStyle w:val="Normal"/>
        <w:spacing w:lineRule="auto" w:line="240" w:before="0" w:after="0"/>
        <w:rPr>
          <w:b/>
          <w:b/>
          <w:i/>
          <w:i/>
          <w:szCs w:val="20"/>
        </w:rPr>
      </w:pPr>
      <w:r>
        <w:rPr>
          <w:b/>
          <w:i/>
          <w:szCs w:val="20"/>
        </w:rPr>
      </w:r>
    </w:p>
    <w:tbl>
      <w:tblPr>
        <w:tblStyle w:val="12"/>
        <w:tblW w:w="90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367"/>
        <w:gridCol w:w="1802"/>
        <w:gridCol w:w="369"/>
        <w:gridCol w:w="878"/>
        <w:gridCol w:w="899"/>
        <w:gridCol w:w="369"/>
        <w:gridCol w:w="2110"/>
      </w:tblGrid>
      <w:tr>
        <w:trPr>
          <w:trHeight w:val="369" w:hRule="atLeast"/>
        </w:trPr>
        <w:tc>
          <w:tcPr>
            <w:tcW w:w="2248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Meeting format</w:t>
            </w:r>
          </w:p>
        </w:tc>
        <w:tc>
          <w:tcPr>
            <w:tcW w:w="367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09340181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cs="" w:ascii="MS Gothic" w:hAnsi="MS Gothic" w:cstheme="minorBidi"/>
                    <w:b/>
                    <w:bCs/>
                    <w:sz w:val="20"/>
                    <w:szCs w:val="20"/>
                    <w:lang w:val="en-GB" w:eastAsia="en-GB" w:bidi="ar-SA"/>
                  </w:rPr>
                  <w:t>☒</w:t>
                </w:r>
              </w:p>
            </w:sdtContent>
          </w:sdt>
        </w:tc>
        <w:tc>
          <w:tcPr>
            <w:tcW w:w="1802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Face to Face</w:t>
            </w:r>
          </w:p>
        </w:tc>
        <w:tc>
          <w:tcPr>
            <w:tcW w:w="369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806874175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b/>
                    <w:bCs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1777" w:type="dxa"/>
            <w:gridSpan w:val="2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Telephone</w:t>
            </w:r>
          </w:p>
        </w:tc>
        <w:tc>
          <w:tcPr>
            <w:tcW w:w="369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05323816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b/>
                    <w:bCs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2110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Email</w:t>
            </w:r>
          </w:p>
        </w:tc>
      </w:tr>
      <w:tr>
        <w:trPr>
          <w:trHeight w:val="369" w:hRule="atLeast"/>
        </w:trPr>
        <w:tc>
          <w:tcPr>
            <w:tcW w:w="2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67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562727034"/>
            </w:sdtPr>
            <w:sdtContent>
              <w:p>
                <w:pPr>
                  <w:pStyle w:val="Normal"/>
                  <w:spacing w:lineRule="auto" w:line="240" w:before="0" w:after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Skype</w:t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36631429"/>
            </w:sdtPr>
            <w:sdtContent>
              <w:p>
                <w:pPr>
                  <w:pStyle w:val="Normal"/>
                  <w:spacing w:lineRule="auto" w:line="240" w:before="0" w:after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337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lang w:eastAsia="en-GB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i/>
          <w:i/>
          <w:szCs w:val="20"/>
        </w:rPr>
      </w:pPr>
      <w:r>
        <w:rPr>
          <w:b/>
          <w:i/>
          <w:szCs w:val="20"/>
        </w:rPr>
      </w:r>
    </w:p>
    <w:p>
      <w:pPr>
        <w:pStyle w:val="Normal"/>
        <w:spacing w:lineRule="auto" w:line="240" w:before="0" w:after="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This page of the report needs to be sent to your PGR administrator, within one week of the meeting.</w:t>
      </w:r>
    </w:p>
    <w:sectPr>
      <w:footerReference w:type="default" r:id="rId8"/>
      <w:type w:val="nextPage"/>
      <w:pgSz w:w="11906" w:h="16838"/>
      <w:pgMar w:left="1440" w:right="1440" w:header="0" w:top="851" w:footer="709" w:bottom="99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Version 3 – March 2017</w:t>
      <w:tab/>
      <w:t xml:space="preserve">Page </w:t>
    </w:r>
    <w:r>
      <w:rPr>
        <w:b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of </w:t>
    </w:r>
    <w:r>
      <w:rPr>
        <w:b/>
        <w:bCs/>
        <w:sz w:val="24"/>
        <w:szCs w:val="24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2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4"/>
    <w:uiPriority w:val="99"/>
    <w:qFormat/>
    <w:rPr/>
  </w:style>
  <w:style w:type="character" w:styleId="FooterChar" w:customStyle="1">
    <w:name w:val="Footer Char"/>
    <w:basedOn w:val="DefaultParagraphFont"/>
    <w:link w:val="3"/>
    <w:uiPriority w:val="99"/>
    <w:qFormat/>
    <w:rPr/>
  </w:style>
  <w:style w:type="character" w:styleId="PlaceholderText" w:customStyle="1">
    <w:name w:val="Placeholder Text"/>
    <w:basedOn w:val="DefaultParagraphFont"/>
    <w:uiPriority w:val="99"/>
    <w:semiHidden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8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10"/>
    <w:uiPriority w:val="99"/>
    <w:unhideWhenUsed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9"/>
    <w:uiPriority w:val="99"/>
    <w:unhideWhenUsed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table" w:default="1" w:styleId="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Grid Table 1 Light Accent 1"/>
    <w:basedOn w:val="6"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11D47EDBB4446298AB8E60F79893B0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6A3347-64E3-4758-9F4F-5BE98CF9EB82}"/>
      </w:docPartPr>
      <w:docPartBody>
        <w:p>
          <w:pPr>
            <w:pStyle w:val="35"/>
          </w:pPr>
          <w:r>
            <w:rPr>
              <w:rStyle w:val="4"/>
            </w:rPr>
            <w:t>Click here to enter a date.</w:t>
          </w:r>
        </w:p>
      </w:docPartBody>
    </w:docPart>
    <w:docPart>
      <w:docPartPr>
        <w:name w:val="B500C654CA5244C59C8F53E8D7517FD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939282-D5D8-4067-B741-6D559F023621}"/>
      </w:docPartPr>
      <w:docPartBody>
        <w:p>
          <w:pPr>
            <w:pStyle w:val="39"/>
          </w:pPr>
          <w:r>
            <w:rPr>
              <w:rStyle w:val="4"/>
            </w:rPr>
            <w:t>Click here to enter a date.</w:t>
          </w:r>
        </w:p>
      </w:docPartBody>
    </w:docPart>
    <w:docPart>
      <w:docPartPr>
        <w:name w:val="6267AC3CF3124D7590F7D6C40E01192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FB3CC4-C680-4BBB-9717-6758857B9D05}"/>
      </w:docPartPr>
      <w:docPartBody>
        <w:p>
          <w:pPr>
            <w:pStyle w:val="40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710D87F9A1D74F5BB4B34047350D8A2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6A8ED4-A77B-4CD4-AF51-53AF1B42A606}"/>
      </w:docPartPr>
      <w:docPartBody>
        <w:p>
          <w:pPr>
            <w:pStyle w:val="41"/>
          </w:pPr>
          <w:r>
            <w:rPr>
              <w:rStyle w:val="4"/>
            </w:rPr>
            <w:t>Click here to enter a date.</w:t>
          </w:r>
        </w:p>
      </w:docPartBody>
    </w:docPart>
    <w:docPart>
      <w:docPartPr>
        <w:name w:val="328F920BADF741B9A8ECBB27C192F0F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34894B-E8F3-438E-85C4-B253F77C6491}"/>
      </w:docPartPr>
      <w:docPartBody>
        <w:p>
          <w:pPr>
            <w:pStyle w:val="42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7076F2C6B9504F9BB9C81E63EBDDCF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DBBA9E-FACE-4ECB-84BC-CCEAC1C0BBCA}"/>
      </w:docPartPr>
      <w:docPartBody>
        <w:p>
          <w:pPr>
            <w:pStyle w:val="43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7F47A17CF08643769ACB0642F048603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CB24A-127F-423C-B8C6-12A24B67CC2C}"/>
      </w:docPartPr>
      <w:docPartBody>
        <w:p>
          <w:pPr>
            <w:pStyle w:val="44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5793BA2E31D74C4F969C5253BB4FCFA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FED23F-51DE-4235-A44F-EE7CE00EBDF9}"/>
      </w:docPartPr>
      <w:docPartBody>
        <w:p>
          <w:pPr>
            <w:pStyle w:val="45"/>
          </w:pPr>
          <w:r>
            <w:rPr>
              <w:rStyle w:val="4"/>
            </w:rPr>
            <w:t>Click here to enter a date.</w:t>
          </w:r>
        </w:p>
      </w:docPartBody>
    </w:docPart>
    <w:docPart>
      <w:docPartPr>
        <w:name w:val="0A434534C23547F58F80866DB45049A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FF7772-FB9D-4854-8CE4-7535778A6B3C}"/>
      </w:docPartPr>
      <w:docPartBody>
        <w:p>
          <w:pPr>
            <w:pStyle w:val="46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35E07780EFBB40B2A5DE1E8F2E57F2F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976437-626D-4A88-B5AC-EB0F7A17734E}"/>
      </w:docPartPr>
      <w:docPartBody>
        <w:p>
          <w:pPr>
            <w:pStyle w:val="20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2A4044E3D2DF47CEAE6E227A1A1E1CD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C574F9-26A0-434B-B1CB-90DDAD80DE52}"/>
      </w:docPartPr>
      <w:docPartBody>
        <w:p>
          <w:pPr>
            <w:pStyle w:val="23"/>
          </w:pPr>
          <w:r>
            <w:rPr>
              <w:rStyle w:val="4"/>
            </w:rPr>
            <w:t>Click here to enter a date.</w:t>
          </w:r>
        </w:p>
      </w:docPartBody>
    </w:docPart>
    <w:docPart>
      <w:docPartPr>
        <w:name w:val="882D53733D864193B0DA9CE89097862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FACD4A-3FDF-44F5-9361-C2C100AF3160}"/>
      </w:docPartPr>
      <w:docPartBody>
        <w:p>
          <w:pPr>
            <w:pStyle w:val="24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743D32ADDC524FD0A2C03B148A3BEBB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3D60D8-1444-46CE-9455-DD7210E9FB34}"/>
      </w:docPartPr>
      <w:docPartBody>
        <w:p>
          <w:pPr>
            <w:pStyle w:val="25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4ECC9B8AFC1345F3AFC770C9CDBDCBA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B129B2-C9EB-4923-859F-CA1946877279}"/>
      </w:docPartPr>
      <w:docPartBody>
        <w:p>
          <w:pPr>
            <w:pStyle w:val="26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1641555347734C9A9907F27F73B5FD7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A490CB-27EE-43D8-A678-9505D10BE24C}"/>
      </w:docPartPr>
      <w:docPartBody>
        <w:p>
          <w:pPr>
            <w:pStyle w:val="27"/>
          </w:pPr>
          <w:r>
            <w:rPr>
              <w:rStyle w:val="4"/>
            </w:rPr>
            <w:t>Click here to enter a date.</w:t>
          </w:r>
        </w:p>
      </w:docPartBody>
    </w:docPart>
    <w:docPart>
      <w:docPartPr>
        <w:name w:val="F54C096EBDB04CC684E97A2867C4D47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8F23A5-C4DA-41E6-9AE4-934CD6840B0D}"/>
      </w:docPartPr>
      <w:docPartBody>
        <w:p>
          <w:pPr>
            <w:pStyle w:val="28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D226D8AA8AF34D9A9B8C5AD1D4FF78A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F13C5D-7DA9-4B93-917E-A1F13352FFCC}"/>
      </w:docPartPr>
      <w:docPartBody>
        <w:p>
          <w:pPr>
            <w:pStyle w:val="29"/>
          </w:pPr>
          <w:r>
            <w:rPr>
              <w:rStyle w:val="4"/>
            </w:rPr>
            <w:t>Click here to enter a date.</w:t>
          </w:r>
        </w:p>
      </w:docPartBody>
    </w:docPart>
    <w:docPart>
      <w:docPartPr>
        <w:name w:val="B899CA2F04604EACA194897FD870583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01F7A8-DAA5-4F63-8DB2-689DA25C0680}"/>
      </w:docPartPr>
      <w:docPartBody>
        <w:p>
          <w:pPr>
            <w:pStyle w:val="30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B1D373EF833A4D0DA750CD67F0C40F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68FB7-F272-4FB3-B0D8-0DF6E2F0E403}"/>
      </w:docPartPr>
      <w:docPartBody>
        <w:p>
          <w:pPr>
            <w:pStyle w:val="31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4C1580581DDC4C5F85C5F412D75CCB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6FCDE3-39C9-405C-989D-26C87330B0B3}"/>
      </w:docPartPr>
      <w:docPartBody>
        <w:p>
          <w:pPr>
            <w:pStyle w:val="32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4C900A91BEAF4206BFC323700A2E97B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34A4B0-A9DF-4E60-85F1-29FE699EC308}"/>
      </w:docPartPr>
      <w:docPartBody>
        <w:p>
          <w:pPr>
            <w:pStyle w:val="33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A0BC691AECC846C5A903BCCAC332DD1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628BC4-97D6-4FAB-AC75-BD5D5AE73169}"/>
      </w:docPartPr>
      <w:docPartBody>
        <w:p>
          <w:pPr>
            <w:pStyle w:val="34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3C6D9312F6E54D66BED206D0B1B8CCF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FD5147-7D39-401B-8F97-EBF3FF39F5CA}"/>
      </w:docPartPr>
      <w:docPartBody>
        <w:p>
          <w:pPr>
            <w:pStyle w:val="36"/>
          </w:pPr>
          <w:r>
            <w:rPr>
              <w:rStyle w:val="4"/>
            </w:rPr>
            <w:t>Click here to enter a date.</w:t>
          </w:r>
        </w:p>
      </w:docPartBody>
    </w:docPart>
    <w:docPart>
      <w:docPartPr>
        <w:name w:val="2BAB2D12F7A841BB828C11FD774D15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AB1462-6914-4425-B528-B89A7E7A6DEB}"/>
      </w:docPartPr>
      <w:docPartBody>
        <w:p>
          <w:pPr>
            <w:pStyle w:val="37"/>
          </w:pPr>
          <w:r>
            <w:rPr>
              <w:rStyle w:val="4"/>
            </w:rPr>
            <w:t>Click here to enter a date.</w:t>
          </w:r>
        </w:p>
      </w:docPartBody>
    </w:docPart>
    <w:docPart>
      <w:docPartPr>
        <w:name w:val="622EC2B877224812BAAE2BC02BA8C00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CCAE10-8065-400F-A146-7C184C2B4278}"/>
      </w:docPartPr>
      <w:docPartBody>
        <w:p>
          <w:pPr>
            <w:pStyle w:val="38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Unifont Sampl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Unifont Sample">
    <w:panose1 w:val="02000603000000000000"/>
    <w:charset w:val="86"/>
    <w:family w:val="auto"/>
    <w:pitch w:val="default"/>
    <w:sig w:usb0="FFFFFFFF" w:usb1="F9FFFFFF" w:usb2="E817FFFF" w:usb3="007F001F" w:csb0="E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MS Gothic">
    <w:altName w:val="Monospace"/>
    <w:panose1 w:val="020B0609070205080204"/>
    <w:charset w:val="80"/>
    <w:family w:val="swiss"/>
    <w:pitch w:val="default"/>
    <w:sig w:usb0="00000000" w:usb1="00000000" w:usb2="00000012" w:usb3="00000000" w:csb0="0002009F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60"/>
    <w:rsid w:val="001275B2"/>
    <w:rsid w:val="00330374"/>
    <w:rsid w:val="00656B57"/>
    <w:rsid w:val="006F7260"/>
    <w:rsid w:val="00AA4CA2"/>
    <w:rsid w:val="00B43645"/>
    <w:rsid w:val="00D66D11"/>
    <w:rsid w:val="00F00CF9"/>
    <w:rsid w:val="00FE1E32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C11D47EDBB4446298AB8E60F79893B0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6">
    <w:name w:val="B500C654CA5244C59C8F53E8D7517F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7">
    <w:name w:val="6267AC3CF3124D7590F7D6C40E01192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8">
    <w:name w:val="710D87F9A1D74F5BB4B34047350D8A2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9">
    <w:name w:val="328F920BADF741B9A8ECBB27C192F0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0">
    <w:name w:val="7076F2C6B9504F9BB9C81E63EBDDCF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1">
    <w:name w:val="C4FFCFC25739451CB29A0BA47BAB4DC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2">
    <w:name w:val="7F47A17CF08643769ACB0642F048603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3">
    <w:name w:val="E6408939E1DB4DE0B700BC578084F8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4">
    <w:name w:val="5793BA2E31D74C4F969C5253BB4FCF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5">
    <w:name w:val="7CDAC13F48474392A1ABDD8AA16AF7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6">
    <w:name w:val="6E7E24A886CD446B8BBC00225E4B97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7">
    <w:name w:val="2CDC956C72A646F29F4F6EECAE1747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8">
    <w:name w:val="B373EFCAAAE44469BCE5F973D8FFE8B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9">
    <w:name w:val="0A434534C23547F58F80866DB45049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20">
    <w:name w:val="35E07780EFBB40B2A5DE1E8F2E57F2F5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21">
    <w:name w:val="F8DF8BFA45EC4F04A64C24B79E10340E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22">
    <w:name w:val="2B644D9BA19F4E5FB95F2ED65C88D5E4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23">
    <w:name w:val="2A4044E3D2DF47CEAE6E227A1A1E1CD0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24">
    <w:name w:val="882D53733D864193B0DA9CE890978629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25">
    <w:name w:val="743D32ADDC524FD0A2C03B148A3BEBB6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26">
    <w:name w:val="4ECC9B8AFC1345F3AFC770C9CDBDCBA5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27">
    <w:name w:val="1641555347734C9A9907F27F73B5FD7E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28">
    <w:name w:val="F54C096EBDB04CC684E97A2867C4D47D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29">
    <w:name w:val="D226D8AA8AF34D9A9B8C5AD1D4FF78A5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30">
    <w:name w:val="B899CA2F04604EACA194897FD870583D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31">
    <w:name w:val="B1D373EF833A4D0DA750CD67F0C40FEE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32">
    <w:name w:val="4C1580581DDC4C5F85C5F412D75CCB84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33">
    <w:name w:val="4C900A91BEAF4206BFC323700A2E97BA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34">
    <w:name w:val="A0BC691AECC846C5A903BCCAC332DD1E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35">
    <w:name w:val="C11D47EDBB4446298AB8E60F79893B091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36">
    <w:name w:val="3C6D9312F6E54D66BED206D0B1B8CCF2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37">
    <w:name w:val="2BAB2D12F7A841BB828C11FD774D15F6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38">
    <w:name w:val="622EC2B877224812BAAE2BC02BA8C006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39">
    <w:name w:val="B500C654CA5244C59C8F53E8D7517FDD1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40">
    <w:name w:val="6267AC3CF3124D7590F7D6C40E01192A1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41">
    <w:name w:val="710D87F9A1D74F5BB4B34047350D8A2F1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42">
    <w:name w:val="328F920BADF741B9A8ECBB27C192F0F01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43">
    <w:name w:val="7076F2C6B9504F9BB9C81E63EBDDCF931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44">
    <w:name w:val="7F47A17CF08643769ACB0642F04860311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45">
    <w:name w:val="5793BA2E31D74C4F969C5253BB4FCFA01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customStyle="1" w:styleId="46">
    <w:name w:val="0A434534C23547F58F80866DB45049A01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4AC0A034</Template>
  <TotalTime>0</TotalTime>
  <Application>LibreOffice/5.2.6.2$Linux_X86_64 LibreOffice_project/20m0$Build-2</Application>
  <Pages>3</Pages>
  <Words>304</Words>
  <Characters>1465</Characters>
  <CharactersWithSpaces>1813</CharactersWithSpaces>
  <Paragraphs>123</Paragraphs>
  <Company>University of Lincoln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2016-11-09T15:36:00Z</dcterms:created>
  <dc:creator>Steven Dempster</dc:creator>
  <dc:description/>
  <dc:language>en-US</dc:language>
  <cp:lastModifiedBy/>
  <cp:lastPrinted>2016-02-11T10:29:00Z</cp:lastPrinted>
  <dcterms:modified xsi:type="dcterms:W3CDTF">2017-05-08T12:53:14Z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University of Lincoln</vt:lpwstr>
  </property>
  <property fmtid="{D5CDD505-2E9C-101B-9397-08002B2CF9AE}" pid="3" name="ContentTypeId">
    <vt:lpwstr>0x01010013D2620FF995AD49AAE237E17B19270A</vt:lpwstr>
  </property>
  <property fmtid="{D5CDD505-2E9C-101B-9397-08002B2CF9AE}" pid="4" name="DocSecurity">
    <vt:i4>8</vt:i4>
  </property>
  <property fmtid="{D5CDD505-2E9C-101B-9397-08002B2CF9AE}" pid="5" name="KSOProductBuildVer">
    <vt:lpwstr>1033-10.1.0.5672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_dlc_DocIdItemGuid">
    <vt:lpwstr>06f0bf66-3506-4a04-be78-021f184c1031</vt:lpwstr>
  </property>
</Properties>
</file>